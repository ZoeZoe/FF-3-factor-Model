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64002728"/>
        <w:docPartObj>
          <w:docPartGallery w:val="Cover Pages"/>
          <w:docPartUnique/>
        </w:docPartObj>
      </w:sdtPr>
      <w:sdtEndPr/>
      <w:sdtContent>
        <w:p w:rsidR="00C47F45" w:rsidRDefault="00C47F45"/>
        <w:p w:rsidR="00C47F45" w:rsidRDefault="00C47F45"/>
        <w:p w:rsidR="0089617F" w:rsidRDefault="00BE0B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354788" wp14:editId="7B05F2B0">
                    <wp:simplePos x="0" y="0"/>
                    <wp:positionH relativeFrom="page">
                      <wp:posOffset>5128591</wp:posOffset>
                    </wp:positionH>
                    <wp:positionV relativeFrom="page">
                      <wp:posOffset>1577009</wp:posOffset>
                    </wp:positionV>
                    <wp:extent cx="1841500" cy="7487478"/>
                    <wp:effectExtent l="0" t="0" r="635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41500" cy="7487478"/>
                            </a:xfrm>
                            <a:prstGeom prst="rect">
                              <a:avLst/>
                            </a:prstGeom>
                            <a:solidFill>
                              <a:srgbClr val="69D8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43703237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7F45" w:rsidRDefault="00C47F45" w:rsidP="00C47F45">
                                    <w:pPr>
                                      <w:pStyle w:val="Subtitle"/>
                                      <w:ind w:left="27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[Type the 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8" o:spid="_x0000_s1026" style="position:absolute;margin-left:403.85pt;margin-top:124.15pt;width:145pt;height:589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" fillcolor="#69d8ff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43703237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C47F45" w:rsidRDefault="00C47F45" w:rsidP="00C47F45">
                              <w:pPr>
                                <w:pStyle w:val="Subtitle"/>
                                <w:ind w:left="27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34E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A28673" wp14:editId="650CB980">
                    <wp:simplePos x="0" y="0"/>
                    <wp:positionH relativeFrom="page">
                      <wp:posOffset>751922</wp:posOffset>
                    </wp:positionH>
                    <wp:positionV relativeFrom="page">
                      <wp:posOffset>1195070</wp:posOffset>
                    </wp:positionV>
                    <wp:extent cx="4160520" cy="796417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60520" cy="7964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34465639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7F45" w:rsidRDefault="00C47F45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[Type the document title]</w:t>
                                    </w:r>
                                  </w:p>
                                </w:sdtContent>
                              </w:sdt>
                              <w:p w:rsidR="00C47F45" w:rsidRDefault="00C47F4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138024536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47F45" w:rsidRDefault="00C47F4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7" o:spid="_x0000_s1027" style="position:absolute;margin-left:59.2pt;margin-top:94.1pt;width:327.6pt;height:627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" filled="f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34465639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47F45" w:rsidRDefault="00C47F45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p w:rsidR="00C47F45" w:rsidRDefault="00C47F4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138024536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C47F45" w:rsidRDefault="00C47F4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47F45">
            <w:br w:type="page"/>
          </w:r>
        </w:p>
        <w:p w:rsidR="00C47F45" w:rsidRDefault="009C0F5E"/>
      </w:sdtContent>
    </w:sdt>
    <w:p w:rsidR="00AF7061" w:rsidRDefault="00AF7061"/>
    <w:p w:rsidR="00AF7061" w:rsidRDefault="00BE0B46">
      <w:r>
        <w:t xml:space="preserve"> </w:t>
      </w:r>
    </w:p>
    <w:p w:rsidR="00AF7061" w:rsidRDefault="00BE0B46">
      <w:r>
        <w:t xml:space="preserve">  </w:t>
      </w:r>
    </w:p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 w:rsidP="00C64700">
      <w:pPr>
        <w:ind w:left="1710"/>
      </w:pPr>
    </w:p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AF7061" w:rsidRDefault="00AF7061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p w:rsidR="00C64700" w:rsidRDefault="00C64700"/>
    <w:p w:rsidR="00C64700" w:rsidRDefault="00C64700"/>
    <w:p w:rsidR="00C47F45" w:rsidRDefault="00C47F45"/>
    <w:p w:rsidR="00C47F45" w:rsidRDefault="00C47F45"/>
    <w:p w:rsidR="00C64700" w:rsidRDefault="00C64700"/>
    <w:p w:rsidR="00C64700" w:rsidRDefault="00C64700"/>
    <w:p w:rsidR="007B392E" w:rsidRDefault="007B392E"/>
    <w:p w:rsidR="009D3539" w:rsidRDefault="009D3539"/>
    <w:p w:rsidR="009D3539" w:rsidRDefault="009D3539">
      <w:pPr>
        <w:sectPr w:rsidR="009D3539" w:rsidSect="0089617F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-289" w:right="1267" w:bottom="1440" w:left="1267" w:header="1152" w:footer="720" w:gutter="0"/>
          <w:pgNumType w:start="0"/>
          <w:cols w:num="2" w:space="180"/>
          <w:titlePg/>
          <w:docGrid w:linePitch="360"/>
        </w:sectPr>
      </w:pPr>
      <w:bookmarkStart w:id="0" w:name="_GoBack"/>
      <w:bookmarkEnd w:id="0"/>
    </w:p>
    <w:p w:rsidR="00C64700" w:rsidRDefault="00C64700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p w:rsidR="00D77002" w:rsidRDefault="00D77002"/>
    <w:sectPr w:rsidR="00D77002" w:rsidSect="00C64700">
      <w:type w:val="nextColumn"/>
      <w:pgSz w:w="12240" w:h="15840"/>
      <w:pgMar w:top="922" w:right="1267" w:bottom="1440" w:left="1267" w:header="1008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F5E" w:rsidRDefault="009C0F5E" w:rsidP="00C2682C">
      <w:pPr>
        <w:spacing w:after="0" w:line="240" w:lineRule="auto"/>
      </w:pPr>
      <w:r>
        <w:separator/>
      </w:r>
    </w:p>
  </w:endnote>
  <w:endnote w:type="continuationSeparator" w:id="0">
    <w:p w:rsidR="009C0F5E" w:rsidRDefault="009C0F5E" w:rsidP="00C2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8F9" w:rsidRDefault="001548F9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AIG Investment AI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B392E" w:rsidRPr="007B392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548F9" w:rsidRDefault="001548F9" w:rsidP="001548F9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539" w:rsidRDefault="009D3539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AIG Investment AI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B392E" w:rsidRPr="007B392E">
      <w:rPr>
        <w:rFonts w:asciiTheme="majorHAnsi" w:eastAsiaTheme="majorEastAsia" w:hAnsiTheme="majorHAnsi" w:cstheme="majorBidi"/>
        <w:noProof/>
      </w:rPr>
      <w:t>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D3539" w:rsidRDefault="009D35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F5E" w:rsidRDefault="009C0F5E" w:rsidP="00C2682C">
      <w:pPr>
        <w:spacing w:after="0" w:line="240" w:lineRule="auto"/>
      </w:pPr>
      <w:r>
        <w:separator/>
      </w:r>
    </w:p>
  </w:footnote>
  <w:footnote w:type="continuationSeparator" w:id="0">
    <w:p w:rsidR="009C0F5E" w:rsidRDefault="009C0F5E" w:rsidP="00C2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BBC" w:rsidRPr="00BE0B46" w:rsidRDefault="001D7BBC" w:rsidP="001D7BBC">
    <w:pPr>
      <w:pStyle w:val="Header"/>
      <w:tabs>
        <w:tab w:val="clear" w:pos="4680"/>
        <w:tab w:val="clear" w:pos="9360"/>
        <w:tab w:val="left" w:pos="8035"/>
      </w:tabs>
      <w:rPr>
        <w:rFonts w:asciiTheme="majorHAnsi" w:hAnsiTheme="majorHAnsi"/>
        <w:b/>
        <w:color w:val="00B0F0"/>
        <w:sz w:val="28"/>
      </w:rPr>
    </w:pPr>
    <w:r w:rsidRPr="00BE0B46">
      <w:rPr>
        <w:rFonts w:asciiTheme="majorHAnsi" w:hAnsiTheme="majorHAnsi"/>
        <w:b/>
        <w:noProof/>
        <w:color w:val="00B0F0"/>
        <w:sz w:val="28"/>
      </w:rPr>
      <w:drawing>
        <wp:anchor distT="0" distB="0" distL="114300" distR="114300" simplePos="0" relativeHeight="251658240" behindDoc="0" locked="0" layoutInCell="1" allowOverlap="1" wp14:anchorId="1C64DBFC" wp14:editId="64581ADA">
          <wp:simplePos x="0" y="0"/>
          <wp:positionH relativeFrom="column">
            <wp:posOffset>196215</wp:posOffset>
          </wp:positionH>
          <wp:positionV relativeFrom="paragraph">
            <wp:posOffset>-112395</wp:posOffset>
          </wp:positionV>
          <wp:extent cx="911860" cy="492125"/>
          <wp:effectExtent l="0" t="0" r="2540" b="317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IG_logo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86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0B46">
      <w:rPr>
        <w:rFonts w:asciiTheme="majorHAnsi" w:hAnsiTheme="majorHAnsi"/>
        <w:b/>
        <w:color w:val="00B0F0"/>
        <w:sz w:val="28"/>
      </w:rPr>
      <w:ptab w:relativeTo="margin" w:alignment="center" w:leader="none"/>
    </w:r>
    <w:r w:rsidR="00BE0B46">
      <w:rPr>
        <w:rFonts w:asciiTheme="majorHAnsi" w:hAnsiTheme="majorHAnsi"/>
        <w:b/>
        <w:color w:val="00B0F0"/>
        <w:sz w:val="28"/>
      </w:rPr>
      <w:t xml:space="preserve">                                                   </w:t>
    </w:r>
    <w:r w:rsidR="0089617F">
      <w:rPr>
        <w:rFonts w:asciiTheme="majorHAnsi" w:hAnsiTheme="majorHAnsi"/>
        <w:b/>
        <w:color w:val="00B0F0"/>
        <w:sz w:val="28"/>
      </w:rPr>
      <w:t xml:space="preserve">                                                           Quantitative Research</w:t>
    </w:r>
    <w:r w:rsidR="00BE0B46">
      <w:rPr>
        <w:rFonts w:asciiTheme="majorHAnsi" w:hAnsiTheme="majorHAnsi"/>
        <w:b/>
        <w:color w:val="00B0F0"/>
        <w:sz w:val="28"/>
      </w:rPr>
      <w:t xml:space="preserve">                                                                            </w:t>
    </w:r>
    <w:r w:rsidR="0089617F">
      <w:rPr>
        <w:rFonts w:asciiTheme="majorHAnsi" w:hAnsiTheme="majorHAnsi"/>
        <w:b/>
        <w:color w:val="00B0F0"/>
        <w:sz w:val="28"/>
      </w:rPr>
      <w:tab/>
    </w:r>
    <w:r w:rsidRPr="00BE0B46">
      <w:rPr>
        <w:rFonts w:asciiTheme="majorHAnsi" w:hAnsiTheme="majorHAnsi"/>
        <w:b/>
        <w:color w:val="00B0F0"/>
        <w:sz w:val="28"/>
      </w:rPr>
      <w:t>12 July 2019</w:t>
    </w:r>
  </w:p>
  <w:p w:rsidR="001D7BBC" w:rsidRPr="00C47F45" w:rsidRDefault="001D7BBC" w:rsidP="001D7BBC">
    <w:pPr>
      <w:pStyle w:val="Header"/>
      <w:tabs>
        <w:tab w:val="clear" w:pos="4680"/>
        <w:tab w:val="clear" w:pos="9360"/>
      </w:tabs>
      <w:rPr>
        <w:b/>
        <w:color w:val="00B0F0"/>
        <w:sz w:val="28"/>
        <w:u w:val="single"/>
      </w:rPr>
    </w:pPr>
    <w:r w:rsidRPr="00C47F45">
      <w:rPr>
        <w:rFonts w:asciiTheme="majorHAnsi" w:hAnsiTheme="majorHAnsi" w:cs="Aharoni"/>
        <w:b/>
        <w:i/>
        <w:color w:val="00B0F0"/>
        <w:sz w:val="32"/>
        <w:szCs w:val="32"/>
        <w:u w:val="single"/>
      </w:rPr>
      <w:t>INVESTMENT AI</w:t>
    </w:r>
    <w:r w:rsidRPr="00C47F45">
      <w:rPr>
        <w:b/>
        <w:color w:val="00B0F0"/>
        <w:sz w:val="28"/>
        <w:u w:val="single"/>
      </w:rPr>
      <w:tab/>
    </w:r>
    <w:r w:rsidRPr="00C47F45">
      <w:rPr>
        <w:b/>
        <w:color w:val="00B0F0"/>
        <w:sz w:val="28"/>
        <w:u w:val="single"/>
      </w:rPr>
      <w:tab/>
    </w:r>
    <w:r w:rsidRPr="00C47F45">
      <w:rPr>
        <w:b/>
        <w:color w:val="00B0F0"/>
        <w:sz w:val="28"/>
        <w:u w:val="single"/>
      </w:rPr>
      <w:tab/>
    </w:r>
    <w:r w:rsidRPr="00C47F45">
      <w:rPr>
        <w:b/>
        <w:color w:val="00B0F0"/>
        <w:sz w:val="28"/>
        <w:u w:val="single"/>
      </w:rPr>
      <w:tab/>
    </w:r>
    <w:r w:rsidR="00BE0B46">
      <w:rPr>
        <w:rFonts w:asciiTheme="majorHAnsi" w:hAnsiTheme="majorHAnsi"/>
        <w:b/>
        <w:color w:val="00B0F0"/>
        <w:sz w:val="28"/>
        <w:u w:val="single"/>
      </w:rPr>
      <w:t xml:space="preserve">               </w:t>
    </w:r>
    <w:r w:rsidRPr="00BE0B46">
      <w:rPr>
        <w:rFonts w:asciiTheme="majorHAnsi" w:hAnsiTheme="majorHAnsi"/>
        <w:b/>
        <w:color w:val="00B0F0"/>
        <w:sz w:val="28"/>
        <w:u w:val="single"/>
      </w:rPr>
      <w:t xml:space="preserve"> </w:t>
    </w:r>
    <w:proofErr w:type="spellStart"/>
    <w:r w:rsidR="00C64700" w:rsidRPr="00BE0B46">
      <w:rPr>
        <w:rFonts w:asciiTheme="majorHAnsi" w:hAnsiTheme="majorHAnsi"/>
        <w:b/>
        <w:color w:val="00B0F0"/>
        <w:sz w:val="28"/>
        <w:u w:val="single"/>
      </w:rPr>
      <w:t>Fama</w:t>
    </w:r>
    <w:proofErr w:type="spellEnd"/>
    <w:r w:rsidR="00C64700" w:rsidRPr="00BE0B46">
      <w:rPr>
        <w:rFonts w:asciiTheme="majorHAnsi" w:hAnsiTheme="majorHAnsi"/>
        <w:b/>
        <w:color w:val="00B0F0"/>
        <w:sz w:val="28"/>
        <w:u w:val="single"/>
      </w:rPr>
      <w:t xml:space="preserve"> French 3 Factor Model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F45" w:rsidRDefault="00C47F45">
    <w:pPr>
      <w:pStyle w:val="Header"/>
      <w:rPr>
        <w:rFonts w:asciiTheme="majorHAnsi" w:hAnsiTheme="majorHAnsi" w:cs="Aharoni"/>
        <w:b/>
        <w:i/>
        <w:color w:val="00B0F0"/>
        <w:sz w:val="32"/>
        <w:szCs w:val="32"/>
        <w:u w:val="single"/>
      </w:rPr>
    </w:pPr>
    <w:r w:rsidRPr="00C47F45">
      <w:rPr>
        <w:b/>
        <w:noProof/>
        <w:color w:val="00B0F0"/>
        <w:sz w:val="28"/>
      </w:rPr>
      <w:drawing>
        <wp:anchor distT="0" distB="0" distL="114300" distR="114300" simplePos="0" relativeHeight="251660288" behindDoc="0" locked="0" layoutInCell="1" allowOverlap="1" wp14:anchorId="68748D96" wp14:editId="5A68A695">
          <wp:simplePos x="0" y="0"/>
          <wp:positionH relativeFrom="column">
            <wp:posOffset>2531110</wp:posOffset>
          </wp:positionH>
          <wp:positionV relativeFrom="paragraph">
            <wp:posOffset>-127000</wp:posOffset>
          </wp:positionV>
          <wp:extent cx="911860" cy="492125"/>
          <wp:effectExtent l="0" t="0" r="254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IG_logo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86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617F" w:rsidRDefault="00C47F45">
    <w:pPr>
      <w:pStyle w:val="Header"/>
      <w:rPr>
        <w:rFonts w:asciiTheme="majorHAnsi" w:hAnsiTheme="majorHAnsi" w:cs="Aharoni"/>
        <w:b/>
        <w:i/>
        <w:color w:val="00B0F0"/>
        <w:sz w:val="32"/>
        <w:szCs w:val="32"/>
      </w:rPr>
    </w:pPr>
    <w:r w:rsidRPr="00C47F45">
      <w:rPr>
        <w:rFonts w:asciiTheme="majorHAnsi" w:hAnsiTheme="majorHAnsi" w:cs="Aharoni"/>
        <w:b/>
        <w:i/>
        <w:color w:val="00B0F0"/>
        <w:sz w:val="32"/>
        <w:szCs w:val="32"/>
      </w:rPr>
      <w:tab/>
    </w:r>
  </w:p>
  <w:p w:rsidR="00C47F45" w:rsidRPr="0089617F" w:rsidRDefault="0089617F">
    <w:pPr>
      <w:pStyle w:val="Header"/>
      <w:rPr>
        <w:rFonts w:asciiTheme="majorHAnsi" w:hAnsiTheme="majorHAnsi" w:cs="Aharoni"/>
        <w:b/>
        <w:i/>
        <w:color w:val="00B0F0"/>
        <w:sz w:val="32"/>
        <w:szCs w:val="32"/>
      </w:rPr>
    </w:pPr>
    <w:r>
      <w:rPr>
        <w:rFonts w:asciiTheme="majorHAnsi" w:hAnsiTheme="majorHAnsi" w:cs="Aharoni"/>
        <w:b/>
        <w:i/>
        <w:color w:val="00B0F0"/>
        <w:sz w:val="32"/>
        <w:szCs w:val="32"/>
      </w:rPr>
      <w:tab/>
    </w:r>
    <w:r w:rsidR="00C47F45" w:rsidRPr="00C47F45">
      <w:rPr>
        <w:rFonts w:asciiTheme="majorHAnsi" w:hAnsiTheme="majorHAnsi" w:cs="Aharoni"/>
        <w:b/>
        <w:i/>
        <w:color w:val="00B0F0"/>
        <w:sz w:val="32"/>
        <w:szCs w:val="32"/>
      </w:rPr>
      <w:t>INVESTMENT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61"/>
    <w:rsid w:val="001307EE"/>
    <w:rsid w:val="001548F9"/>
    <w:rsid w:val="001D7BBC"/>
    <w:rsid w:val="00381FA8"/>
    <w:rsid w:val="00640B4B"/>
    <w:rsid w:val="00734E77"/>
    <w:rsid w:val="007B392E"/>
    <w:rsid w:val="0089617F"/>
    <w:rsid w:val="009C0F5E"/>
    <w:rsid w:val="009D3539"/>
    <w:rsid w:val="00AF7061"/>
    <w:rsid w:val="00BE0B46"/>
    <w:rsid w:val="00C2682C"/>
    <w:rsid w:val="00C47F45"/>
    <w:rsid w:val="00C64700"/>
    <w:rsid w:val="00D77002"/>
    <w:rsid w:val="00EC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2C"/>
  </w:style>
  <w:style w:type="paragraph" w:styleId="Footer">
    <w:name w:val="footer"/>
    <w:basedOn w:val="Normal"/>
    <w:link w:val="FooterChar"/>
    <w:uiPriority w:val="99"/>
    <w:unhideWhenUsed/>
    <w:rsid w:val="00C26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2C"/>
  </w:style>
  <w:style w:type="paragraph" w:styleId="BalloonText">
    <w:name w:val="Balloon Text"/>
    <w:basedOn w:val="Normal"/>
    <w:link w:val="BalloonTextChar"/>
    <w:uiPriority w:val="99"/>
    <w:semiHidden/>
    <w:unhideWhenUsed/>
    <w:rsid w:val="00C26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7F4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47F4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F45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47F45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2C"/>
  </w:style>
  <w:style w:type="paragraph" w:styleId="Footer">
    <w:name w:val="footer"/>
    <w:basedOn w:val="Normal"/>
    <w:link w:val="FooterChar"/>
    <w:uiPriority w:val="99"/>
    <w:unhideWhenUsed/>
    <w:rsid w:val="00C26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2C"/>
  </w:style>
  <w:style w:type="paragraph" w:styleId="BalloonText">
    <w:name w:val="Balloon Text"/>
    <w:basedOn w:val="Normal"/>
    <w:link w:val="BalloonTextChar"/>
    <w:uiPriority w:val="99"/>
    <w:semiHidden/>
    <w:unhideWhenUsed/>
    <w:rsid w:val="00C26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7F4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47F4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F45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47F45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zou\AppData\Roaming\Microsoft\Templates\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Template.dotx</Template>
  <TotalTime>113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Zou, Yue</dc:creator>
  <cp:lastModifiedBy>Zou, Yue</cp:lastModifiedBy>
  <cp:revision>10</cp:revision>
  <dcterms:created xsi:type="dcterms:W3CDTF">2019-07-12T15:37:00Z</dcterms:created>
  <dcterms:modified xsi:type="dcterms:W3CDTF">2019-07-12T18:31:00Z</dcterms:modified>
</cp:coreProperties>
</file>